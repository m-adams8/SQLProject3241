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EC6" w:rsidRPr="00736383" w:rsidRDefault="0027058E" w:rsidP="00BC1EC6">
      <w:pPr>
        <w:spacing w:before="240"/>
        <w:jc w:val="center"/>
        <w:rPr>
          <w:b/>
          <w:sz w:val="28"/>
        </w:rPr>
      </w:pPr>
      <w:r w:rsidRPr="00571982">
        <w:rPr>
          <w:b/>
          <w:sz w:val="28"/>
        </w:rPr>
        <w:t>CSE</w:t>
      </w:r>
      <w:r w:rsidR="006369B8">
        <w:rPr>
          <w:b/>
          <w:sz w:val="28"/>
        </w:rPr>
        <w:t xml:space="preserve"> 3241</w:t>
      </w:r>
      <w:r w:rsidRPr="00571982">
        <w:rPr>
          <w:b/>
          <w:sz w:val="28"/>
        </w:rPr>
        <w:t xml:space="preserve"> </w:t>
      </w:r>
      <w:r>
        <w:rPr>
          <w:b/>
          <w:sz w:val="28"/>
        </w:rPr>
        <w:t>Project</w:t>
      </w:r>
      <w:r w:rsidR="00055009">
        <w:rPr>
          <w:b/>
          <w:sz w:val="28"/>
        </w:rPr>
        <w:t xml:space="preserve"> </w:t>
      </w:r>
      <w:r w:rsidR="00FE6D28">
        <w:rPr>
          <w:b/>
          <w:sz w:val="28"/>
        </w:rPr>
        <w:t>Checkpoint</w:t>
      </w:r>
      <w:r w:rsidR="00055009">
        <w:rPr>
          <w:b/>
          <w:sz w:val="28"/>
        </w:rPr>
        <w:t xml:space="preserve"> 01</w:t>
      </w:r>
      <w:r w:rsidR="00BC1EC6">
        <w:rPr>
          <w:b/>
          <w:sz w:val="28"/>
        </w:rPr>
        <w:t xml:space="preserve"> – Entities and Relationships</w:t>
      </w:r>
    </w:p>
    <w:p w:rsidR="0027058E" w:rsidRDefault="0027058E" w:rsidP="0027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8"/>
        </w:rPr>
      </w:pPr>
      <w:r w:rsidRPr="00571982">
        <w:rPr>
          <w:sz w:val="28"/>
        </w:rPr>
        <w:t>Names</w:t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  <w:t>Date</w:t>
      </w:r>
    </w:p>
    <w:p w:rsidR="0027058E" w:rsidRDefault="0027058E" w:rsidP="00270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8"/>
        </w:rPr>
      </w:pPr>
    </w:p>
    <w:p w:rsidR="00FF38BC" w:rsidRPr="00FF38BC" w:rsidRDefault="00FF38BC" w:rsidP="00FF38BC">
      <w:pPr>
        <w:spacing w:before="240"/>
      </w:pPr>
      <w:r>
        <w:t xml:space="preserve">In a </w:t>
      </w:r>
      <w:r>
        <w:rPr>
          <w:b/>
          <w:bCs/>
          <w:u w:val="single"/>
        </w:rPr>
        <w:t>NEATLY TYPED</w:t>
      </w:r>
      <w:r>
        <w:t xml:space="preserve"> document, provide the following:</w:t>
      </w:r>
    </w:p>
    <w:p w:rsidR="0027058E" w:rsidRDefault="00BC1EC6" w:rsidP="0027058E">
      <w:pPr>
        <w:pStyle w:val="ListParagraph"/>
        <w:numPr>
          <w:ilvl w:val="0"/>
          <w:numId w:val="7"/>
        </w:numPr>
        <w:spacing w:before="240"/>
      </w:pPr>
      <w:r>
        <w:t>Based on the requirements given in the project overview, list the entities to be modeled in this database.  For each entity, provide a list of associated attributes.</w:t>
      </w:r>
    </w:p>
    <w:p w:rsidR="00BC1EC6" w:rsidRDefault="00BC1EC6" w:rsidP="00BC1EC6">
      <w:pPr>
        <w:pStyle w:val="ListParagraph"/>
        <w:spacing w:before="240"/>
      </w:pPr>
    </w:p>
    <w:p w:rsidR="00BC1EC6" w:rsidRDefault="00BC1EC6" w:rsidP="00BC1EC6">
      <w:pPr>
        <w:pStyle w:val="ListParagraph"/>
        <w:spacing w:before="240"/>
      </w:pPr>
    </w:p>
    <w:p w:rsidR="00BC1EC6" w:rsidRDefault="00BC1EC6" w:rsidP="00BC1EC6">
      <w:pPr>
        <w:pStyle w:val="ListParagraph"/>
        <w:spacing w:before="240"/>
      </w:pPr>
    </w:p>
    <w:p w:rsidR="005C5ACF" w:rsidRPr="005C5ACF" w:rsidRDefault="00BC1EC6" w:rsidP="005C5ACF">
      <w:pPr>
        <w:pStyle w:val="ListParagraph"/>
        <w:numPr>
          <w:ilvl w:val="0"/>
          <w:numId w:val="7"/>
        </w:numPr>
        <w:spacing w:before="240"/>
      </w:pPr>
      <w:r>
        <w:t xml:space="preserve">Based on the requirements given in the project overview, </w:t>
      </w:r>
      <w:r w:rsidR="00055009">
        <w:t>what are the various relationships between entities</w:t>
      </w:r>
      <w:r>
        <w:t>?  (For example, “CUSTOMER entities purchase BOOK entities”).</w:t>
      </w:r>
    </w:p>
    <w:p w:rsidR="00BC1EC6" w:rsidRDefault="00BC1EC6" w:rsidP="005C5ACF">
      <w:pPr>
        <w:pStyle w:val="ListParagraph"/>
        <w:spacing w:before="240"/>
      </w:pPr>
    </w:p>
    <w:p w:rsidR="00BC1EC6" w:rsidRDefault="00BC1EC6" w:rsidP="005C5ACF">
      <w:pPr>
        <w:pStyle w:val="ListParagraph"/>
        <w:spacing w:before="240"/>
      </w:pPr>
    </w:p>
    <w:p w:rsidR="005C5ACF" w:rsidRDefault="005C5ACF" w:rsidP="005C5ACF">
      <w:pPr>
        <w:pStyle w:val="ListParagraph"/>
        <w:numPr>
          <w:ilvl w:val="0"/>
          <w:numId w:val="7"/>
        </w:numPr>
        <w:spacing w:before="240"/>
      </w:pPr>
      <w:r>
        <w:t xml:space="preserve"> </w:t>
      </w:r>
      <w:r w:rsidR="00BC1EC6">
        <w:t xml:space="preserve">Propose at least two additional entities that it would be useful for this database to model beyond the scope of the project requirements.  Provide a list of possible attributes for the additional entities and possible relationships they may have with each other and the rest of the entities in the database.   Give a brief, one sentence rationale for why adding these entities would be </w:t>
      </w:r>
      <w:proofErr w:type="gramStart"/>
      <w:r w:rsidR="00BC1EC6">
        <w:t>interesting/useful</w:t>
      </w:r>
      <w:proofErr w:type="gramEnd"/>
      <w:r w:rsidR="00BC1EC6">
        <w:t xml:space="preserve"> to the stakeholders for this database project.</w:t>
      </w:r>
    </w:p>
    <w:p w:rsidR="005C5ACF" w:rsidRDefault="005C5ACF" w:rsidP="005C5ACF">
      <w:pPr>
        <w:pStyle w:val="ListParagraph"/>
        <w:spacing w:before="240"/>
      </w:pPr>
    </w:p>
    <w:p w:rsidR="005C5ACF" w:rsidRDefault="005C5ACF" w:rsidP="005C5ACF">
      <w:pPr>
        <w:pStyle w:val="ListParagraph"/>
        <w:spacing w:before="240"/>
      </w:pPr>
    </w:p>
    <w:p w:rsidR="0027058E" w:rsidRDefault="00BC1EC6" w:rsidP="005C5ACF">
      <w:pPr>
        <w:pStyle w:val="ListParagraph"/>
        <w:numPr>
          <w:ilvl w:val="0"/>
          <w:numId w:val="7"/>
        </w:numPr>
        <w:spacing w:before="240"/>
      </w:pPr>
      <w:r>
        <w:t>Give at least four examples of some informal queries/reports that it might be useful for this database might be used to generate.</w:t>
      </w:r>
      <w:r w:rsidR="008B3ACC">
        <w:t xml:space="preserve">  Include one example for each of the additional entities you proposed in question 3 above.</w:t>
      </w:r>
    </w:p>
    <w:p w:rsidR="00BC1EC6" w:rsidRDefault="00BC1EC6" w:rsidP="00BC1EC6">
      <w:pPr>
        <w:pStyle w:val="ListParagraph"/>
        <w:rPr>
          <w:color w:val="000000" w:themeColor="text1"/>
        </w:rPr>
      </w:pPr>
    </w:p>
    <w:p w:rsidR="00BC1EC6" w:rsidRDefault="00BC1EC6" w:rsidP="00BC1EC6">
      <w:pPr>
        <w:pStyle w:val="ListParagraph"/>
        <w:rPr>
          <w:color w:val="000000" w:themeColor="text1"/>
        </w:rPr>
      </w:pPr>
    </w:p>
    <w:p w:rsidR="00BC1EC6" w:rsidRDefault="00BC1EC6" w:rsidP="00BC1EC6">
      <w:pPr>
        <w:pStyle w:val="ListParagraph"/>
        <w:rPr>
          <w:color w:val="000000" w:themeColor="text1"/>
        </w:rPr>
      </w:pPr>
    </w:p>
    <w:p w:rsidR="00BC1EC6" w:rsidRDefault="00BC1EC6" w:rsidP="005C5AC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Suppose we want to add a new publisher to the database.  How would we do that given the entities and relationships you’ve outlined above?  </w:t>
      </w:r>
      <w:r w:rsidR="004976B2">
        <w:rPr>
          <w:color w:val="000000" w:themeColor="text1"/>
        </w:rPr>
        <w:t>Given your above description, is it possible to add a new publisher to your database without knowing the title of any books they have published?  If not, revise your model to allow for publishers to be added as separate entities.</w:t>
      </w:r>
      <w:r>
        <w:rPr>
          <w:color w:val="000000" w:themeColor="text1"/>
        </w:rPr>
        <w:t xml:space="preserve"> </w:t>
      </w:r>
    </w:p>
    <w:p w:rsidR="00BC1EC6" w:rsidRDefault="00BC1EC6" w:rsidP="00BC1EC6">
      <w:pPr>
        <w:pStyle w:val="ListParagraph"/>
        <w:rPr>
          <w:color w:val="000000" w:themeColor="text1"/>
        </w:rPr>
      </w:pPr>
    </w:p>
    <w:p w:rsidR="00BC1EC6" w:rsidRDefault="00BC1EC6" w:rsidP="00BC1EC6">
      <w:pPr>
        <w:pStyle w:val="ListParagraph"/>
        <w:rPr>
          <w:color w:val="000000" w:themeColor="text1"/>
        </w:rPr>
      </w:pPr>
    </w:p>
    <w:p w:rsidR="00BC1EC6" w:rsidRPr="00BC1EC6" w:rsidRDefault="00BC1EC6" w:rsidP="00BC1EC6">
      <w:pPr>
        <w:pStyle w:val="ListParagraph"/>
        <w:rPr>
          <w:color w:val="000000" w:themeColor="text1"/>
        </w:rPr>
      </w:pPr>
    </w:p>
    <w:p w:rsidR="0027058E" w:rsidRDefault="00BC1EC6" w:rsidP="005C5ACF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Determine at least three other informal update operations and describe</w:t>
      </w:r>
      <w:r w:rsidR="004976B2">
        <w:rPr>
          <w:color w:val="000000" w:themeColor="text1"/>
        </w:rPr>
        <w:t xml:space="preserve"> what entities would need to have attributes altered </w:t>
      </w:r>
      <w:r>
        <w:rPr>
          <w:color w:val="000000" w:themeColor="text1"/>
        </w:rPr>
        <w:t>and how they would need to be changed given your above descriptions.</w:t>
      </w:r>
      <w:r w:rsidR="008B3ACC">
        <w:rPr>
          <w:color w:val="000000" w:themeColor="text1"/>
        </w:rPr>
        <w:t xml:space="preserve">  Include one example for each of the additional entities you proposed in question 3 above. </w:t>
      </w:r>
    </w:p>
    <w:p w:rsidR="00055009" w:rsidRDefault="00055009">
      <w:bookmarkStart w:id="0" w:name="_GoBack"/>
      <w:bookmarkEnd w:id="0"/>
    </w:p>
    <w:p w:rsidR="00BC1EC6" w:rsidRDefault="00055009" w:rsidP="00055009">
      <w:pPr>
        <w:pStyle w:val="ListParagraph"/>
        <w:numPr>
          <w:ilvl w:val="0"/>
          <w:numId w:val="7"/>
        </w:numPr>
      </w:pPr>
      <w:r>
        <w:t xml:space="preserve">Provide </w:t>
      </w:r>
      <w:r w:rsidR="008B3ACC">
        <w:t xml:space="preserve">an ER diagram for your database.  Make sure you include </w:t>
      </w:r>
      <w:r w:rsidR="006369B8">
        <w:t xml:space="preserve">all of the entities and relationships you determined in the questions above </w:t>
      </w:r>
      <w:r w:rsidR="006369B8" w:rsidRPr="006369B8">
        <w:rPr>
          <w:b/>
          <w:bCs/>
          <w:i/>
          <w:iCs/>
        </w:rPr>
        <w:t xml:space="preserve">INCLUDING </w:t>
      </w:r>
      <w:r w:rsidR="008B3ACC" w:rsidRPr="006369B8">
        <w:rPr>
          <w:b/>
          <w:bCs/>
          <w:i/>
          <w:iCs/>
        </w:rPr>
        <w:t>the entities for question 3 above</w:t>
      </w:r>
      <w:r w:rsidR="008B3ACC">
        <w:t xml:space="preserve">, and remember that </w:t>
      </w:r>
      <w:r w:rsidR="006369B8" w:rsidRPr="006369B8">
        <w:rPr>
          <w:b/>
          <w:bCs/>
          <w:i/>
          <w:iCs/>
        </w:rPr>
        <w:t xml:space="preserve">EVERY </w:t>
      </w:r>
      <w:r w:rsidR="008B3ACC">
        <w:t>entity in your model needs to connect to another entity in the model via some kind of relationship.</w:t>
      </w:r>
    </w:p>
    <w:sectPr w:rsidR="00BC1EC6" w:rsidSect="002705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A95"/>
    <w:multiLevelType w:val="hybridMultilevel"/>
    <w:tmpl w:val="3D963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B752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96498"/>
    <w:multiLevelType w:val="hybridMultilevel"/>
    <w:tmpl w:val="E850D1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F368D6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77D6A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18396F"/>
    <w:multiLevelType w:val="hybridMultilevel"/>
    <w:tmpl w:val="E15AF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5A6FE2"/>
    <w:multiLevelType w:val="hybridMultilevel"/>
    <w:tmpl w:val="F5241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16AB5"/>
    <w:multiLevelType w:val="hybridMultilevel"/>
    <w:tmpl w:val="4EA2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C4698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A5CC5"/>
    <w:multiLevelType w:val="hybridMultilevel"/>
    <w:tmpl w:val="0C32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FBAE7A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144A4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A5DFE"/>
    <w:multiLevelType w:val="hybridMultilevel"/>
    <w:tmpl w:val="7F5A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347AD"/>
    <w:multiLevelType w:val="hybridMultilevel"/>
    <w:tmpl w:val="7EC82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B560D"/>
    <w:multiLevelType w:val="hybridMultilevel"/>
    <w:tmpl w:val="E746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867F6"/>
    <w:multiLevelType w:val="hybridMultilevel"/>
    <w:tmpl w:val="D9786E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8E"/>
    <w:rsid w:val="00055009"/>
    <w:rsid w:val="00080918"/>
    <w:rsid w:val="000918BE"/>
    <w:rsid w:val="00173D50"/>
    <w:rsid w:val="002508F4"/>
    <w:rsid w:val="0027058E"/>
    <w:rsid w:val="0040308D"/>
    <w:rsid w:val="004976B2"/>
    <w:rsid w:val="004B2B97"/>
    <w:rsid w:val="00526415"/>
    <w:rsid w:val="005C5ACF"/>
    <w:rsid w:val="006369B8"/>
    <w:rsid w:val="00661950"/>
    <w:rsid w:val="008B3ACC"/>
    <w:rsid w:val="00AA24C1"/>
    <w:rsid w:val="00AC71E2"/>
    <w:rsid w:val="00AD4081"/>
    <w:rsid w:val="00AE7B6C"/>
    <w:rsid w:val="00BC1EC6"/>
    <w:rsid w:val="00C537FA"/>
    <w:rsid w:val="00FE6D28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8E"/>
    <w:pPr>
      <w:ind w:left="720"/>
      <w:contextualSpacing/>
    </w:pPr>
  </w:style>
  <w:style w:type="table" w:styleId="TableGrid">
    <w:name w:val="Table Grid"/>
    <w:basedOn w:val="TableNormal"/>
    <w:uiPriority w:val="59"/>
    <w:rsid w:val="00270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70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n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58E"/>
    <w:pPr>
      <w:ind w:left="720"/>
      <w:contextualSpacing/>
    </w:pPr>
  </w:style>
  <w:style w:type="table" w:styleId="TableGrid">
    <w:name w:val="Table Grid"/>
    <w:basedOn w:val="TableNormal"/>
    <w:uiPriority w:val="59"/>
    <w:rsid w:val="002705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705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4B6CD40E.dotm</Template>
  <TotalTime>17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morris</dc:creator>
  <cp:lastModifiedBy>jeremy morris</cp:lastModifiedBy>
  <cp:revision>8</cp:revision>
  <cp:lastPrinted>2011-03-25T13:16:00Z</cp:lastPrinted>
  <dcterms:created xsi:type="dcterms:W3CDTF">2011-12-29T19:47:00Z</dcterms:created>
  <dcterms:modified xsi:type="dcterms:W3CDTF">2012-09-05T11:49:00Z</dcterms:modified>
</cp:coreProperties>
</file>